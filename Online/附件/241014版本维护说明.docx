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3BE" w:rsidRDefault="005A1AC3" w:rsidP="005A1AC3">
      <w:pPr>
        <w:pStyle w:val="1"/>
        <w:jc w:val="center"/>
      </w:pPr>
      <w:r>
        <w:rPr>
          <w:rFonts w:hint="eastAsia"/>
        </w:rPr>
        <w:t>版本维护说明</w:t>
      </w:r>
    </w:p>
    <w:p w:rsidR="005A1AC3" w:rsidRPr="005A1AC3" w:rsidRDefault="005A1AC3" w:rsidP="005A1AC3">
      <w:pPr>
        <w:wordWrap w:val="0"/>
        <w:jc w:val="right"/>
      </w:pPr>
      <w:r>
        <w:rPr>
          <w:rFonts w:hint="eastAsia"/>
        </w:rPr>
        <w:t xml:space="preserve">填写日期： </w:t>
      </w:r>
      <w:r>
        <w:t xml:space="preserve">     </w:t>
      </w:r>
      <w:r w:rsidR="006132A5">
        <w:t>202</w:t>
      </w:r>
      <w:r w:rsidR="00A039F8">
        <w:t>4</w:t>
      </w:r>
      <w:r>
        <w:rPr>
          <w:rFonts w:hint="eastAsia"/>
        </w:rPr>
        <w:t xml:space="preserve">年 </w:t>
      </w:r>
      <w:r>
        <w:t xml:space="preserve">  </w:t>
      </w:r>
      <w:r w:rsidR="004E5E27">
        <w:t>10</w:t>
      </w:r>
      <w:r>
        <w:rPr>
          <w:rFonts w:hint="eastAsia"/>
        </w:rPr>
        <w:t xml:space="preserve">月 </w:t>
      </w:r>
      <w:r>
        <w:t xml:space="preserve"> </w:t>
      </w:r>
      <w:r w:rsidR="004E5E27">
        <w:t>14</w:t>
      </w:r>
      <w:r>
        <w:rPr>
          <w:rFonts w:hint="eastAsia"/>
        </w:rPr>
        <w:t>日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94"/>
        <w:gridCol w:w="322"/>
        <w:gridCol w:w="2685"/>
        <w:gridCol w:w="1723"/>
        <w:gridCol w:w="2852"/>
      </w:tblGrid>
      <w:tr w:rsidR="005A1AC3" w:rsidTr="00F976B5">
        <w:tc>
          <w:tcPr>
            <w:tcW w:w="1413" w:type="dxa"/>
          </w:tcPr>
          <w:p w:rsidR="005A1AC3" w:rsidRDefault="005A1AC3" w:rsidP="00A51051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sdt>
          <w:sdtPr>
            <w:rPr>
              <w:rFonts w:hint="eastAsia"/>
            </w:rPr>
            <w:alias w:val="项目名称"/>
            <w:tag w:val="项目名称"/>
            <w:id w:val="-865977618"/>
            <w:placeholder>
              <w:docPart w:val="CCFA1001EDE34AA5B757B21E5AA1D69E"/>
            </w:placeholder>
            <w:dropDownList>
              <w:listItem w:value="选择一项。"/>
              <w:listItem w:displayText="三国杀OL" w:value="三国杀OL"/>
              <w:listItem w:displayText="三国杀新服" w:value="三国杀新服"/>
              <w:listItem w:displayText="移动三国杀" w:value="移动三国杀"/>
              <w:listItem w:displayText="欢乐三国杀" w:value="欢乐三国杀"/>
              <w:listItem w:displayText="狼人对决" w:value="狼人对决"/>
              <w:listItem w:displayText="三国杀海外服" w:value="三国杀海外服"/>
              <w:listItem w:displayText="怒焰三国杀" w:value="怒焰三国杀"/>
            </w:dropDownList>
          </w:sdtPr>
          <w:sdtEndPr/>
          <w:sdtContent>
            <w:tc>
              <w:tcPr>
                <w:tcW w:w="3260" w:type="dxa"/>
                <w:gridSpan w:val="2"/>
              </w:tcPr>
              <w:p w:rsidR="005A1AC3" w:rsidRDefault="006132A5" w:rsidP="00A51051">
                <w:pPr>
                  <w:jc w:val="center"/>
                </w:pPr>
                <w:r>
                  <w:rPr>
                    <w:rFonts w:hint="eastAsia"/>
                  </w:rPr>
                  <w:t>三国杀OL</w:t>
                </w:r>
              </w:p>
            </w:tc>
          </w:sdtContent>
        </w:sdt>
        <w:tc>
          <w:tcPr>
            <w:tcW w:w="1549" w:type="dxa"/>
          </w:tcPr>
          <w:p w:rsidR="005A1AC3" w:rsidRDefault="005A1AC3" w:rsidP="00A51051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5A1AC3" w:rsidRDefault="00E60FB9" w:rsidP="004E5E27">
            <w:pPr>
              <w:jc w:val="center"/>
            </w:pPr>
            <w:r>
              <w:t>3</w:t>
            </w:r>
            <w:r w:rsidR="006132A5">
              <w:rPr>
                <w:rFonts w:hint="eastAsia"/>
              </w:rPr>
              <w:t>.</w:t>
            </w:r>
            <w:r w:rsidR="004E5E27">
              <w:t>300</w:t>
            </w:r>
          </w:p>
        </w:tc>
      </w:tr>
      <w:tr w:rsidR="005A1AC3" w:rsidTr="00F976B5">
        <w:tc>
          <w:tcPr>
            <w:tcW w:w="1413" w:type="dxa"/>
          </w:tcPr>
          <w:p w:rsidR="005A1AC3" w:rsidRDefault="005A1AC3" w:rsidP="00A51051">
            <w:pPr>
              <w:jc w:val="center"/>
            </w:pPr>
            <w:r>
              <w:rPr>
                <w:rFonts w:hint="eastAsia"/>
              </w:rPr>
              <w:t>维护类型</w:t>
            </w:r>
          </w:p>
        </w:tc>
        <w:sdt>
          <w:sdtPr>
            <w:rPr>
              <w:rFonts w:hint="eastAsia"/>
            </w:rPr>
            <w:alias w:val="维护类型"/>
            <w:tag w:val="维护类型"/>
            <w:id w:val="850079015"/>
            <w:placeholder>
              <w:docPart w:val="BC53AFB51A4C4084B02EC9656E256DAD"/>
            </w:placeholder>
            <w:dropDownList>
              <w:listItem w:value="选择一项。"/>
              <w:listItem w:displayText="维护" w:value="维护"/>
              <w:listItem w:displayText="升级" w:value="升级"/>
              <w:listItem w:displayText="开服" w:value="开服"/>
              <w:listItem w:displayText="关服" w:value="关服"/>
              <w:listItem w:displayText="合服" w:value="合服"/>
            </w:dropDownList>
          </w:sdtPr>
          <w:sdtEndPr/>
          <w:sdtContent>
            <w:tc>
              <w:tcPr>
                <w:tcW w:w="3260" w:type="dxa"/>
                <w:gridSpan w:val="2"/>
              </w:tcPr>
              <w:p w:rsidR="005A1AC3" w:rsidRDefault="006132A5" w:rsidP="00A51051">
                <w:pPr>
                  <w:jc w:val="center"/>
                </w:pPr>
                <w:r>
                  <w:rPr>
                    <w:rFonts w:hint="eastAsia"/>
                  </w:rPr>
                  <w:t>维护</w:t>
                </w:r>
              </w:p>
            </w:tc>
          </w:sdtContent>
        </w:sdt>
        <w:tc>
          <w:tcPr>
            <w:tcW w:w="1549" w:type="dxa"/>
          </w:tcPr>
          <w:p w:rsidR="005A1AC3" w:rsidRDefault="00A51051" w:rsidP="00A51051">
            <w:pPr>
              <w:jc w:val="center"/>
            </w:pPr>
            <w:r>
              <w:rPr>
                <w:rFonts w:hint="eastAsia"/>
              </w:rPr>
              <w:t>运维人</w:t>
            </w:r>
          </w:p>
        </w:tc>
        <w:tc>
          <w:tcPr>
            <w:tcW w:w="2074" w:type="dxa"/>
          </w:tcPr>
          <w:p w:rsidR="005A1AC3" w:rsidRDefault="006132A5" w:rsidP="00A51051">
            <w:pPr>
              <w:jc w:val="center"/>
            </w:pPr>
            <w:r>
              <w:rPr>
                <w:rFonts w:hint="eastAsia"/>
              </w:rPr>
              <w:t>邹江</w:t>
            </w:r>
          </w:p>
        </w:tc>
      </w:tr>
      <w:tr w:rsidR="00A51051" w:rsidTr="00F976B5">
        <w:tc>
          <w:tcPr>
            <w:tcW w:w="1413" w:type="dxa"/>
          </w:tcPr>
          <w:p w:rsidR="00A51051" w:rsidRDefault="00A51051" w:rsidP="00A51051">
            <w:pPr>
              <w:jc w:val="center"/>
            </w:pPr>
            <w:r>
              <w:rPr>
                <w:rFonts w:hint="eastAsia"/>
              </w:rPr>
              <w:t>维护日期</w:t>
            </w:r>
          </w:p>
        </w:tc>
        <w:sdt>
          <w:sdtPr>
            <w:rPr>
              <w:rFonts w:hint="eastAsia"/>
            </w:rPr>
            <w:alias w:val="维护日期"/>
            <w:tag w:val="维护日期"/>
            <w:id w:val="794719462"/>
            <w:placeholder>
              <w:docPart w:val="8FE69A190852488FABF3D9F12A25A962"/>
            </w:placeholder>
            <w:date w:fullDate="2024-10-14T00:00:00Z">
              <w:dateFormat w:val="yyyy-M-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3260" w:type="dxa"/>
                <w:gridSpan w:val="2"/>
              </w:tcPr>
              <w:p w:rsidR="00A51051" w:rsidRDefault="004E5E27" w:rsidP="004E5E27">
                <w:pPr>
                  <w:jc w:val="center"/>
                </w:pPr>
                <w:r>
                  <w:rPr>
                    <w:rFonts w:hint="eastAsia"/>
                  </w:rPr>
                  <w:t>2024-10-14</w:t>
                </w:r>
              </w:p>
            </w:tc>
          </w:sdtContent>
        </w:sdt>
        <w:tc>
          <w:tcPr>
            <w:tcW w:w="1549" w:type="dxa"/>
          </w:tcPr>
          <w:p w:rsidR="00A51051" w:rsidRDefault="00A51051" w:rsidP="00A51051">
            <w:pPr>
              <w:jc w:val="center"/>
            </w:pPr>
            <w:r>
              <w:rPr>
                <w:rFonts w:hint="eastAsia"/>
              </w:rPr>
              <w:t>开始维护时间</w:t>
            </w:r>
          </w:p>
        </w:tc>
        <w:tc>
          <w:tcPr>
            <w:tcW w:w="2074" w:type="dxa"/>
          </w:tcPr>
          <w:p w:rsidR="00A51051" w:rsidRDefault="006132A5" w:rsidP="004E5E27">
            <w:pPr>
              <w:jc w:val="center"/>
            </w:pPr>
            <w:r>
              <w:rPr>
                <w:rFonts w:hint="eastAsia"/>
              </w:rPr>
              <w:t>202</w:t>
            </w:r>
            <w:r w:rsidR="00A039F8">
              <w:t>4</w:t>
            </w:r>
            <w:r>
              <w:rPr>
                <w:rFonts w:hint="eastAsia"/>
              </w:rPr>
              <w:t>.</w:t>
            </w:r>
            <w:r w:rsidR="004E5E27">
              <w:t>10</w:t>
            </w:r>
            <w:r w:rsidR="00E854D2">
              <w:t>.</w:t>
            </w:r>
            <w:r w:rsidR="004E5E27">
              <w:t>15</w:t>
            </w:r>
            <w:r w:rsidR="006B72E8">
              <w:t xml:space="preserve"> </w:t>
            </w:r>
            <w:r w:rsidR="00DF12F1">
              <w:t>4</w:t>
            </w:r>
            <w:r w:rsidR="008F0291">
              <w:t>:</w:t>
            </w:r>
            <w:r w:rsidR="00DF12F1">
              <w:t>30</w:t>
            </w:r>
          </w:p>
        </w:tc>
      </w:tr>
      <w:tr w:rsidR="005A1AC3" w:rsidTr="00F976B5">
        <w:tc>
          <w:tcPr>
            <w:tcW w:w="8296" w:type="dxa"/>
            <w:gridSpan w:val="5"/>
          </w:tcPr>
          <w:p w:rsidR="005A1AC3" w:rsidRPr="00930D4F" w:rsidRDefault="00930D4F" w:rsidP="00A5105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6"/>
              </w:rPr>
              <w:t>维护</w:t>
            </w:r>
            <w:r w:rsidRPr="00930D4F">
              <w:rPr>
                <w:rFonts w:hint="eastAsia"/>
                <w:b/>
                <w:bCs/>
                <w:sz w:val="32"/>
                <w:szCs w:val="36"/>
              </w:rPr>
              <w:t>内容</w:t>
            </w:r>
          </w:p>
        </w:tc>
      </w:tr>
      <w:tr w:rsidR="00930D4F" w:rsidTr="00F976B5">
        <w:tc>
          <w:tcPr>
            <w:tcW w:w="2122" w:type="dxa"/>
            <w:gridSpan w:val="2"/>
          </w:tcPr>
          <w:p w:rsidR="00930D4F" w:rsidRDefault="00930D4F" w:rsidP="00A51051">
            <w:pPr>
              <w:jc w:val="center"/>
            </w:pPr>
            <w:r>
              <w:rPr>
                <w:rFonts w:hint="eastAsia"/>
              </w:rPr>
              <w:t>GIT/SVN地址</w:t>
            </w:r>
          </w:p>
        </w:tc>
        <w:tc>
          <w:tcPr>
            <w:tcW w:w="6174" w:type="dxa"/>
            <w:gridSpan w:val="3"/>
          </w:tcPr>
          <w:p w:rsidR="006132A5" w:rsidRPr="00910591" w:rsidRDefault="004E5E27" w:rsidP="00C57013">
            <w:pPr>
              <w:jc w:val="left"/>
            </w:pPr>
            <w:hyperlink r:id="rId8" w:tgtFrame="_blank" w:history="1">
              <w:r>
                <w:rPr>
                  <w:rStyle w:val="a8"/>
                  <w:rFonts w:hint="eastAsia"/>
                  <w:sz w:val="22"/>
                  <w:shd w:val="clear" w:color="auto" w:fill="FFFFFF"/>
                </w:rPr>
                <w:t>https://172.28.23.3/sgs/release/server/bins/sgsol_3.300_linux_release.tar.gz</w:t>
              </w:r>
            </w:hyperlink>
          </w:p>
        </w:tc>
      </w:tr>
      <w:tr w:rsidR="00930D4F" w:rsidTr="00F976B5">
        <w:tc>
          <w:tcPr>
            <w:tcW w:w="2122" w:type="dxa"/>
            <w:gridSpan w:val="2"/>
          </w:tcPr>
          <w:p w:rsidR="00930D4F" w:rsidRDefault="00930D4F" w:rsidP="00A51051">
            <w:pPr>
              <w:jc w:val="center"/>
            </w:pPr>
            <w:r>
              <w:t>GIT/</w:t>
            </w:r>
            <w:r>
              <w:rPr>
                <w:rFonts w:hint="eastAsia"/>
              </w:rPr>
              <w:t>SVN版本</w:t>
            </w:r>
          </w:p>
        </w:tc>
        <w:tc>
          <w:tcPr>
            <w:tcW w:w="6174" w:type="dxa"/>
            <w:gridSpan w:val="3"/>
          </w:tcPr>
          <w:p w:rsidR="00930D4F" w:rsidRDefault="00930D4F" w:rsidP="006132A5">
            <w:pPr>
              <w:jc w:val="left"/>
            </w:pPr>
          </w:p>
        </w:tc>
      </w:tr>
      <w:tr w:rsidR="00930D4F" w:rsidTr="00F976B5">
        <w:tc>
          <w:tcPr>
            <w:tcW w:w="8296" w:type="dxa"/>
            <w:gridSpan w:val="5"/>
          </w:tcPr>
          <w:p w:rsidR="00930D4F" w:rsidRPr="00930D4F" w:rsidRDefault="00930D4F" w:rsidP="00A51051">
            <w:pPr>
              <w:jc w:val="center"/>
              <w:rPr>
                <w:b/>
                <w:bCs/>
                <w:sz w:val="32"/>
                <w:szCs w:val="36"/>
              </w:rPr>
            </w:pPr>
            <w:r w:rsidRPr="00930D4F">
              <w:rPr>
                <w:rFonts w:hint="eastAsia"/>
                <w:b/>
                <w:bCs/>
                <w:sz w:val="32"/>
                <w:szCs w:val="36"/>
              </w:rPr>
              <w:t>维护流程</w:t>
            </w:r>
          </w:p>
        </w:tc>
      </w:tr>
      <w:tr w:rsidR="00930D4F" w:rsidTr="00F976B5">
        <w:tc>
          <w:tcPr>
            <w:tcW w:w="8296" w:type="dxa"/>
            <w:gridSpan w:val="5"/>
          </w:tcPr>
          <w:p w:rsidR="00930D4F" w:rsidRDefault="00A70585" w:rsidP="00930D4F">
            <w:pPr>
              <w:jc w:val="left"/>
            </w:pPr>
            <w:r>
              <w:rPr>
                <w:rFonts w:hint="eastAsia"/>
              </w:rPr>
              <w:t>请按时间顺序填写</w:t>
            </w:r>
          </w:p>
          <w:p w:rsidR="00B64919" w:rsidRDefault="00B64919" w:rsidP="00B64919">
            <w:pPr>
              <w:jc w:val="left"/>
            </w:pPr>
            <w:r>
              <w:t>1.执行关闭监控脚本：F:\服务端和客户端更新工具\服务端工具\合服更新目录下：</w:t>
            </w:r>
          </w:p>
          <w:p w:rsidR="00930D4F" w:rsidRDefault="00B64919" w:rsidP="00B64919">
            <w:pPr>
              <w:jc w:val="left"/>
            </w:pPr>
            <w:r>
              <w:rPr>
                <w:rFonts w:hint="eastAsia"/>
              </w:rPr>
              <w:t>关闭监控</w:t>
            </w:r>
            <w:r>
              <w:t xml:space="preserve">.bat </w:t>
            </w:r>
          </w:p>
          <w:p w:rsidR="00B64919" w:rsidRDefault="00B64919" w:rsidP="00B64919">
            <w:pPr>
              <w:jc w:val="left"/>
            </w:pPr>
            <w:r>
              <w:t>1.发送gm命令关服：</w:t>
            </w:r>
            <w:r w:rsidR="00BE6A27" w:rsidRPr="00BE6A27">
              <w:t>W:\tools\cli</w:t>
            </w:r>
            <w:r>
              <w:t>目录下  ：</w:t>
            </w:r>
          </w:p>
          <w:p w:rsidR="00930D4F" w:rsidRDefault="007B0103" w:rsidP="00930D4F">
            <w:pPr>
              <w:jc w:val="left"/>
            </w:pPr>
            <w:r>
              <w:t>python</w:t>
            </w:r>
            <w:r w:rsidR="004B5261" w:rsidRPr="004B5261">
              <w:t xml:space="preserve"> commander2.py</w:t>
            </w:r>
            <w:r w:rsidR="004865AB" w:rsidRPr="004865AB">
              <w:t xml:space="preserve"> -p ol -m gm -a "zone=</w:t>
            </w:r>
            <w:r w:rsidR="00683B02">
              <w:t>1100</w:t>
            </w:r>
            <w:r w:rsidR="004865AB" w:rsidRPr="004865AB">
              <w:t xml:space="preserve"> close_sgsserver"</w:t>
            </w:r>
          </w:p>
          <w:p w:rsidR="00E73372" w:rsidRDefault="00E73372" w:rsidP="00E73372">
            <w:pPr>
              <w:jc w:val="left"/>
            </w:pPr>
            <w:r>
              <w:t>2.关闭剩余服务：</w:t>
            </w:r>
            <w:r w:rsidR="00287929">
              <w:t xml:space="preserve"> </w:t>
            </w:r>
          </w:p>
          <w:p w:rsidR="00EE7131" w:rsidRDefault="007B0103" w:rsidP="00E73372">
            <w:pPr>
              <w:jc w:val="left"/>
            </w:pPr>
            <w:r>
              <w:t>python</w:t>
            </w:r>
            <w:r w:rsidR="001A3957" w:rsidRPr="001A3957">
              <w:t xml:space="preserve"> commander2.py</w:t>
            </w:r>
            <w:r w:rsidR="00E73372">
              <w:t xml:space="preserve"> </w:t>
            </w:r>
            <w:r w:rsidR="00F04F2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-p ol </w:t>
            </w:r>
            <w:r w:rsidR="00477561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-s ai_new</w:t>
            </w:r>
            <w:r w:rsidR="003A3E1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</w:t>
            </w:r>
            <w:r w:rsidR="00F04F2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-m </w:t>
            </w:r>
            <w:r w:rsidR="009D16F7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shell</w:t>
            </w:r>
            <w:r w:rsidR="00F04F2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-a "</w:t>
            </w:r>
            <w:r w:rsidR="009D16F7" w:rsidRPr="009D16F7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sh /tools/soldier2/stopai.sh</w:t>
            </w:r>
            <w:r w:rsidR="00F04F2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"</w:t>
            </w:r>
            <w:r w:rsidR="00F04F26">
              <w:t xml:space="preserve"> </w:t>
            </w:r>
            <w:r w:rsidR="006D280C">
              <w:t xml:space="preserve"> ##关闭</w:t>
            </w:r>
            <w:r w:rsidR="006D280C">
              <w:rPr>
                <w:rFonts w:hint="eastAsia"/>
              </w:rPr>
              <w:t>AI</w:t>
            </w:r>
          </w:p>
          <w:p w:rsidR="00D25355" w:rsidRDefault="00D25355" w:rsidP="00E73372">
            <w:pPr>
              <w:jc w:val="left"/>
            </w:pPr>
            <w:r>
              <w:t>python</w:t>
            </w:r>
            <w:r w:rsidRPr="001A3957">
              <w:t xml:space="preserve"> commander2.py</w:t>
            </w:r>
            <w: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-p ol -s </w:t>
            </w:r>
            <w:r w:rsidR="007873D3">
              <w:rPr>
                <w:rFonts w:ascii="Helvetica" w:hAnsi="Helvetica" w:cs="Helvetica"/>
                <w:color w:val="676A6C"/>
                <w:sz w:val="20"/>
                <w:szCs w:val="20"/>
                <w:shd w:val="clear" w:color="auto" w:fill="FFFFFF"/>
              </w:rPr>
              <w:t>ol_gt</w:t>
            </w:r>
            <w:r w:rsidR="007873D3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-m shell -a "</w:t>
            </w:r>
            <w:r w:rsidR="007C11C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sh /tools/soldier2/stopgt</w:t>
            </w:r>
            <w:r w:rsidRPr="009D16F7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.sh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"</w:t>
            </w:r>
            <w:r>
              <w:t xml:space="preserve">  ##关闭GT</w:t>
            </w:r>
          </w:p>
          <w:p w:rsidR="00C62361" w:rsidRDefault="00C62361" w:rsidP="00C62361">
            <w:pPr>
              <w:jc w:val="left"/>
            </w:pPr>
            <w:r>
              <w:t>python</w:t>
            </w:r>
            <w:r w:rsidRPr="001A3957">
              <w:t xml:space="preserve"> commander2.py</w:t>
            </w:r>
            <w: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-p ol -s cs -m shell -a "</w:t>
            </w:r>
            <w:r w:rsidR="007314A4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sh /tools/soldier2/stop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cs</w:t>
            </w:r>
            <w:r w:rsidRPr="009D16F7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.sh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"</w:t>
            </w:r>
          </w:p>
          <w:p w:rsidR="00C62361" w:rsidRDefault="00C62361" w:rsidP="00E73372">
            <w:pPr>
              <w:jc w:val="left"/>
            </w:pPr>
          </w:p>
          <w:p w:rsidR="00930D4F" w:rsidRPr="006D280C" w:rsidRDefault="007B0103" w:rsidP="00930D4F">
            <w:pPr>
              <w:jc w:val="left"/>
            </w:pPr>
            <w:r>
              <w:t>python</w:t>
            </w:r>
            <w:r w:rsidR="00293759" w:rsidRPr="00293759">
              <w:t xml:space="preserve"> commander2.py</w:t>
            </w:r>
            <w:r w:rsidR="00E73372">
              <w:t xml:space="preserve"> </w:t>
            </w:r>
            <w:r w:rsidR="00383B1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-p ol -s </w:t>
            </w:r>
            <w:r w:rsidR="00B70238">
              <w:rPr>
                <w:rFonts w:ascii="Helvetica" w:hAnsi="Helvetica" w:cs="Helvetica"/>
                <w:color w:val="676A6C"/>
                <w:sz w:val="20"/>
                <w:szCs w:val="20"/>
                <w:shd w:val="clear" w:color="auto" w:fill="F5F5F5"/>
              </w:rPr>
              <w:t>update</w:t>
            </w:r>
            <w:bookmarkStart w:id="0" w:name="_GoBack"/>
            <w:bookmarkEnd w:id="0"/>
            <w:r w:rsidR="00383B1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-t ! ai -m stop -a "forks=2"</w:t>
            </w:r>
            <w:r w:rsidR="006D280C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##</w:t>
            </w:r>
            <w:r w:rsidR="006D280C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关闭其他服务</w:t>
            </w:r>
          </w:p>
          <w:p w:rsidR="00930D4F" w:rsidRDefault="005D0C7C" w:rsidP="00930D4F">
            <w:pPr>
              <w:jc w:val="left"/>
            </w:pPr>
            <w:r w:rsidRPr="005D0C7C">
              <w:t>sgs_area_list.xml配置更新到</w:t>
            </w:r>
            <w:r w:rsidR="0005410F">
              <w:t>x.x.x.x</w:t>
            </w:r>
            <w:r w:rsidRPr="005D0C7C">
              <w:t>服务器的/data/www/web/220/gate目录下  是维护标记</w:t>
            </w:r>
            <w:r w:rsidR="003B459B">
              <w:rPr>
                <w:rFonts w:hint="eastAsia"/>
              </w:rPr>
              <w:t>(该配置运营提供)</w:t>
            </w:r>
          </w:p>
          <w:p w:rsidR="0062521F" w:rsidRDefault="0062521F" w:rsidP="0062521F">
            <w:pPr>
              <w:jc w:val="left"/>
            </w:pPr>
            <w:r>
              <w:t>3.在目录下发放程序   xmlconfig目录下添加：阻止gt_iplimit_cfg.xml配置</w:t>
            </w:r>
          </w:p>
          <w:p w:rsidR="0075405F" w:rsidRDefault="00B70933" w:rsidP="0075405F">
            <w:pPr>
              <w:jc w:val="lef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 w:rsidR="0075405F">
              <w:rPr>
                <w:rFonts w:hint="eastAsia"/>
              </w:rPr>
              <w:t>更新</w:t>
            </w:r>
            <w:r w:rsidR="0075405F">
              <w:t>:</w:t>
            </w:r>
          </w:p>
          <w:p w:rsidR="0075405F" w:rsidRDefault="007B0103" w:rsidP="0075405F">
            <w:pPr>
              <w:jc w:val="left"/>
            </w:pPr>
            <w:r>
              <w:t>python</w:t>
            </w:r>
            <w:r w:rsidR="00647654" w:rsidRPr="001A3957">
              <w:t xml:space="preserve"> commander2.py</w:t>
            </w:r>
            <w:r w:rsidR="0075405F" w:rsidRPr="00D63C9F">
              <w:t xml:space="preserve"> -p ol -s </w:t>
            </w:r>
            <w:r w:rsidR="0075405F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product</w:t>
            </w:r>
            <w:r w:rsidR="0075405F" w:rsidRPr="00D63C9F">
              <w:t xml:space="preserve"> -m update</w:t>
            </w:r>
          </w:p>
          <w:p w:rsidR="00FD7C84" w:rsidRDefault="00D10CD4" w:rsidP="0075405F">
            <w:pPr>
              <w:jc w:val="lef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 w:rsidR="00A01ACC">
              <w:t>GS服务迁移至</w:t>
            </w:r>
            <w:r w:rsidR="00A01ACC">
              <w:rPr>
                <w:rFonts w:hint="eastAsia"/>
              </w:rPr>
              <w:t>1</w:t>
            </w:r>
            <w:r w:rsidR="00A01ACC">
              <w:t>0.136网段</w:t>
            </w:r>
            <w:r w:rsidR="00A01ACC">
              <w:rPr>
                <w:rFonts w:hint="eastAsia"/>
              </w:rPr>
              <w:t>(已提前部署，停服后切换</w:t>
            </w:r>
            <w:r w:rsidR="00A01ACC">
              <w:t>)</w:t>
            </w:r>
          </w:p>
          <w:p w:rsidR="00143F26" w:rsidRDefault="00143F26" w:rsidP="0075405F">
            <w:pPr>
              <w:jc w:val="left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 w:rsidR="00A01ACC">
              <w:t>新增</w:t>
            </w:r>
            <w:r w:rsidR="00A01ACC" w:rsidRPr="00A01ACC">
              <w:t>kvsvr</w:t>
            </w:r>
            <w:r w:rsidR="00A01ACC">
              <w:t>和</w:t>
            </w:r>
            <w:r w:rsidR="00A01ACC" w:rsidRPr="00A01ACC">
              <w:t>monitor</w:t>
            </w:r>
            <w:r w:rsidR="00A01ACC">
              <w:t>服务</w:t>
            </w:r>
            <w:r w:rsidR="00A01ACC">
              <w:rPr>
                <w:rFonts w:hint="eastAsia"/>
              </w:rPr>
              <w:t>(已提前部署</w:t>
            </w:r>
            <w:r w:rsidR="00A01ACC">
              <w:t>)</w:t>
            </w:r>
          </w:p>
          <w:p w:rsidR="00143F26" w:rsidRDefault="00143F26" w:rsidP="0075405F">
            <w:pPr>
              <w:jc w:val="lef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4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④</w:t>
            </w:r>
            <w:r>
              <w:fldChar w:fldCharType="end"/>
            </w:r>
            <w:r w:rsidR="00991A68" w:rsidRPr="00991A68">
              <w:t>gateway_config.ini</w:t>
            </w:r>
            <w:r w:rsidR="005A6E30">
              <w:t>新增配置</w:t>
            </w:r>
            <w:r>
              <w:rPr>
                <w:rFonts w:hint="eastAsia"/>
              </w:rPr>
              <w:t>(</w:t>
            </w:r>
            <w:r w:rsidR="005A6E30">
              <w:rPr>
                <w:rFonts w:hint="eastAsia"/>
              </w:rPr>
              <w:t>已提前调整</w:t>
            </w:r>
            <w:r>
              <w:t>)</w:t>
            </w:r>
          </w:p>
          <w:p w:rsidR="0014245E" w:rsidRDefault="0014245E" w:rsidP="0075405F">
            <w:pPr>
              <w:jc w:val="lef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5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⑤</w:t>
            </w:r>
            <w:r>
              <w:fldChar w:fldCharType="end"/>
            </w:r>
            <w:r>
              <w:t>重载命令调整</w:t>
            </w:r>
            <w:r>
              <w:rPr>
                <w:rFonts w:hint="eastAsia"/>
              </w:rPr>
              <w:t>(停服期间调整</w:t>
            </w:r>
            <w:r>
              <w:t>)</w:t>
            </w:r>
          </w:p>
          <w:p w:rsidR="0014245E" w:rsidRDefault="0014245E" w:rsidP="0075405F">
            <w:pPr>
              <w:jc w:val="left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6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⑥</w:t>
            </w:r>
            <w:r>
              <w:fldChar w:fldCharType="end"/>
            </w:r>
            <w:r w:rsidR="00AD5D60">
              <w:t>stat服务内存升级</w:t>
            </w:r>
            <w:r w:rsidR="00F11F08">
              <w:t>(停服期间操作)</w:t>
            </w:r>
          </w:p>
          <w:p w:rsidR="00C73CD3" w:rsidRDefault="00C73CD3" w:rsidP="0075405F">
            <w:pPr>
              <w:jc w:val="lef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7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⑦</w:t>
            </w:r>
            <w:r>
              <w:fldChar w:fldCharType="end"/>
            </w:r>
            <w:r w:rsidR="004B2C19" w:rsidRPr="004B2C19">
              <w:t>cacheredis</w:t>
            </w:r>
            <w:r w:rsidR="004B2C19" w:rsidRPr="004B2C19">
              <w:rPr>
                <w:rFonts w:hint="eastAsia"/>
              </w:rPr>
              <w:t xml:space="preserve"> </w:t>
            </w:r>
            <w:r w:rsidR="004B2C19" w:rsidRPr="004B2C19">
              <w:t>101.37.25.186</w:t>
            </w:r>
            <w:r w:rsidR="004B2C19" w:rsidRPr="004B2C19">
              <w:rPr>
                <w:rFonts w:hint="eastAsia"/>
              </w:rPr>
              <w:t xml:space="preserve"> </w:t>
            </w:r>
            <w:r w:rsidR="004B2C19">
              <w:t>升级内存</w:t>
            </w:r>
            <w:r>
              <w:rPr>
                <w:rFonts w:hint="eastAsia"/>
              </w:rPr>
              <w:t>(</w:t>
            </w:r>
            <w:r w:rsidR="00F11F08">
              <w:rPr>
                <w:rFonts w:hint="eastAsia"/>
              </w:rPr>
              <w:t>停服期间操作</w:t>
            </w:r>
            <w:r>
              <w:t>)</w:t>
            </w:r>
          </w:p>
          <w:p w:rsidR="00B16221" w:rsidRDefault="00B16221" w:rsidP="0075405F">
            <w:pPr>
              <w:jc w:val="left"/>
            </w:pPr>
            <w:r>
              <w:lastRenderedPageBreak/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8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⑧</w:t>
            </w:r>
            <w:r>
              <w:fldChar w:fldCharType="end"/>
            </w:r>
            <w:r w:rsidR="00064B03">
              <w:t>GS迁移后</w:t>
            </w:r>
            <w:r w:rsidR="00064B03" w:rsidRPr="00064B03">
              <w:t>NewbeeGs</w:t>
            </w:r>
            <w:r w:rsidR="00064B03">
              <w:t>调整为</w:t>
            </w:r>
            <w:r w:rsidR="00064B03">
              <w:rPr>
                <w:rFonts w:hint="eastAsia"/>
              </w:rPr>
              <w:t>:</w:t>
            </w:r>
            <w:r w:rsidR="00064B03">
              <w:t xml:space="preserve"> </w:t>
            </w:r>
            <w:r w:rsidR="00064B03" w:rsidRPr="00064B03">
              <w:t>"430</w:t>
            </w:r>
            <w:r w:rsidR="00064B03">
              <w:t>57</w:t>
            </w:r>
            <w:r w:rsidR="00064B03" w:rsidRPr="00064B03">
              <w:t>;</w:t>
            </w:r>
            <w:r w:rsidR="00064B03" w:rsidRPr="00064B03">
              <w:t>430</w:t>
            </w:r>
            <w:r w:rsidR="00064B03">
              <w:t>58</w:t>
            </w:r>
            <w:r w:rsidR="00064B03" w:rsidRPr="00064B03">
              <w:t>;</w:t>
            </w:r>
            <w:r w:rsidR="00064B03" w:rsidRPr="00064B03">
              <w:t>430</w:t>
            </w:r>
            <w:r w:rsidR="00064B03">
              <w:t>59</w:t>
            </w:r>
            <w:r w:rsidR="00064B03" w:rsidRPr="00064B03">
              <w:t>;</w:t>
            </w:r>
            <w:r w:rsidR="00725B2A" w:rsidRPr="00064B03">
              <w:t xml:space="preserve"> </w:t>
            </w:r>
            <w:r w:rsidR="00725B2A" w:rsidRPr="00064B03">
              <w:t>430</w:t>
            </w:r>
            <w:r w:rsidR="00725B2A">
              <w:t>60</w:t>
            </w:r>
            <w:r w:rsidR="00064B03" w:rsidRPr="00064B03">
              <w:t>;4306</w:t>
            </w:r>
            <w:r w:rsidR="00725B2A">
              <w:t>1</w:t>
            </w:r>
            <w:r w:rsidR="00064B03" w:rsidRPr="00064B03">
              <w:t>;430</w:t>
            </w:r>
            <w:r w:rsidR="00725B2A">
              <w:t>62</w:t>
            </w:r>
            <w:r w:rsidR="00064B03" w:rsidRPr="00064B03">
              <w:t>"</w:t>
            </w:r>
          </w:p>
          <w:p w:rsidR="00993558" w:rsidRDefault="00993558" w:rsidP="0075405F">
            <w:pPr>
              <w:jc w:val="left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9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⑨</w:t>
            </w:r>
            <w:r>
              <w:fldChar w:fldCharType="end"/>
            </w:r>
            <w:r>
              <w:t>GS迁移后</w:t>
            </w:r>
            <w:r w:rsidRPr="00993558">
              <w:t>CompGs</w:t>
            </w:r>
            <w:r>
              <w:t>调整为："43063</w:t>
            </w:r>
            <w:r w:rsidRPr="00993558">
              <w:t>"</w:t>
            </w:r>
          </w:p>
          <w:p w:rsidR="00B06530" w:rsidRDefault="00B06530" w:rsidP="00B06530">
            <w:pPr>
              <w:jc w:val="left"/>
            </w:pPr>
            <w:r>
              <w:t>4.启动服务：</w:t>
            </w:r>
          </w:p>
          <w:p w:rsidR="00B06530" w:rsidRDefault="00B06530" w:rsidP="00B06530">
            <w:pPr>
              <w:jc w:val="left"/>
            </w:pPr>
            <w:r>
              <w:rPr>
                <w:rFonts w:hint="eastAsia"/>
              </w:rPr>
              <w:t>分批启动</w:t>
            </w:r>
          </w:p>
          <w:p w:rsidR="00AC1701" w:rsidRDefault="00AC1701" w:rsidP="00B06530">
            <w:pPr>
              <w:jc w:val="left"/>
            </w:pPr>
            <w:r>
              <w:t>python</w:t>
            </w:r>
            <w:r w:rsidRPr="001A3957">
              <w:t xml:space="preserve"> commander2.py</w:t>
            </w:r>
            <w: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-p ol -s cs -m shell -a "sh /tools/soldier2/startcs</w:t>
            </w:r>
            <w:r w:rsidRPr="009D16F7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.sh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"</w:t>
            </w:r>
          </w:p>
          <w:p w:rsidR="009C743B" w:rsidRDefault="007B0103" w:rsidP="00B06530">
            <w:pPr>
              <w:jc w:val="left"/>
            </w:pPr>
            <w:r>
              <w:t>python</w:t>
            </w:r>
            <w:r w:rsidR="00745B46" w:rsidRPr="001A3957">
              <w:t xml:space="preserve"> commander2.py</w:t>
            </w:r>
            <w:r w:rsidR="00745B46">
              <w:t xml:space="preserve"> </w:t>
            </w:r>
            <w:r w:rsidR="00745B4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-p ol -s </w:t>
            </w:r>
            <w:r w:rsidR="00477561" w:rsidRPr="00477561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ai_new</w:t>
            </w:r>
            <w:r w:rsidR="00477561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</w:t>
            </w:r>
            <w:r w:rsidR="00745B4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-m shell -a "</w:t>
            </w:r>
            <w:r w:rsidR="005704AD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sh /tools/soldier2/start</w:t>
            </w:r>
            <w:r w:rsidR="00745B46" w:rsidRPr="009D16F7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ai.sh</w:t>
            </w:r>
            <w:r w:rsidR="00745B4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"</w:t>
            </w:r>
            <w:r w:rsidR="00745B46">
              <w:t xml:space="preserve"> </w:t>
            </w:r>
          </w:p>
          <w:p w:rsidR="008C1087" w:rsidRDefault="008C1087" w:rsidP="00B06530">
            <w:pPr>
              <w:jc w:val="left"/>
            </w:pPr>
            <w:r>
              <w:t>python</w:t>
            </w:r>
            <w:r w:rsidRPr="001A3957">
              <w:t xml:space="preserve"> commander2.py</w:t>
            </w:r>
            <w:r>
              <w:t xml:space="preserve"> </w:t>
            </w:r>
            <w:r w:rsidR="00307A5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-p ol -s ol_gt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-m shell -a "sh /tools/soldier2/start</w:t>
            </w:r>
            <w:r w:rsidR="00307A5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gt</w:t>
            </w:r>
            <w:r w:rsidRPr="009D16F7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.sh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"</w:t>
            </w:r>
            <w:r>
              <w:t xml:space="preserve"> </w:t>
            </w:r>
          </w:p>
          <w:p w:rsidR="00BF54F0" w:rsidRDefault="007B0103" w:rsidP="00B06530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t>python</w:t>
            </w:r>
            <w:r w:rsidR="009C743B" w:rsidRPr="001A3957">
              <w:t xml:space="preserve"> commander2.py</w:t>
            </w:r>
            <w:r w:rsidR="00DF28AE">
              <w:t xml:space="preserve"> </w:t>
            </w:r>
            <w:r w:rsidR="00DF28A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-p ol -s </w:t>
            </w:r>
            <w:r w:rsidR="005C4908">
              <w:rPr>
                <w:rFonts w:ascii="Helvetica" w:hAnsi="Helvetica" w:cs="Helvetica"/>
                <w:color w:val="676A6C"/>
                <w:sz w:val="20"/>
                <w:szCs w:val="20"/>
                <w:shd w:val="clear" w:color="auto" w:fill="F5F5F5"/>
              </w:rPr>
              <w:t>update</w:t>
            </w:r>
            <w:r w:rsidR="005C494B" w:rsidRPr="00D63C9F">
              <w:t xml:space="preserve"> </w:t>
            </w:r>
            <w:r w:rsidR="00DF28A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-t ! ai -m st</w:t>
            </w:r>
            <w:r w:rsidR="0089723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art</w:t>
            </w:r>
            <w:r w:rsidR="00DF28A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-a "forks=2"</w:t>
            </w:r>
          </w:p>
          <w:p w:rsidR="00930D4F" w:rsidRPr="00BF54F0" w:rsidRDefault="00B06530" w:rsidP="00B06530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然后分批查看服务状态</w:t>
            </w:r>
          </w:p>
          <w:p w:rsidR="006D4F89" w:rsidRDefault="007B0103" w:rsidP="006D4F89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t>python</w:t>
            </w:r>
            <w:r w:rsidR="00D86620" w:rsidRPr="001A3957">
              <w:t xml:space="preserve"> commander2.py</w:t>
            </w:r>
            <w:r w:rsidR="006D4F89">
              <w:t xml:space="preserve"> </w:t>
            </w:r>
            <w:r w:rsidR="006D4F8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-p ol -s </w:t>
            </w:r>
            <w:r w:rsidR="00074551">
              <w:rPr>
                <w:rFonts w:ascii="Helvetica" w:hAnsi="Helvetica" w:cs="Helvetica"/>
                <w:color w:val="676A6C"/>
                <w:sz w:val="20"/>
                <w:szCs w:val="20"/>
                <w:shd w:val="clear" w:color="auto" w:fill="F5F5F5"/>
              </w:rPr>
              <w:t>update</w:t>
            </w:r>
            <w:r w:rsidR="005C494B" w:rsidRPr="00D63C9F">
              <w:t xml:space="preserve"> </w:t>
            </w:r>
            <w:r w:rsidR="00C10C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-t ! ai </w:t>
            </w:r>
            <w:r w:rsidR="006D4F8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-m view -a "forks=2"</w:t>
            </w:r>
          </w:p>
          <w:p w:rsidR="003F6372" w:rsidRDefault="003F6372" w:rsidP="00DB298A">
            <w:pPr>
              <w:jc w:val="left"/>
            </w:pPr>
          </w:p>
          <w:p w:rsidR="00DB298A" w:rsidRDefault="00DB298A" w:rsidP="00DB298A">
            <w:pPr>
              <w:jc w:val="left"/>
            </w:pPr>
            <w:r>
              <w:t>5.执行gm命令：</w:t>
            </w:r>
          </w:p>
          <w:p w:rsidR="00EA22E6" w:rsidRDefault="007B0103" w:rsidP="00DB298A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t>python</w:t>
            </w:r>
            <w:r w:rsidR="005E231E" w:rsidRPr="001A3957">
              <w:t xml:space="preserve"> commander2.py</w:t>
            </w:r>
            <w:r w:rsidR="00DB298A">
              <w:t xml:space="preserve"> </w:t>
            </w:r>
            <w:r w:rsidR="00EA22E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-p ol -m gm -a "zone=</w:t>
            </w:r>
            <w:r w:rsidR="00683B0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1100</w:t>
            </w:r>
            <w:r w:rsidR="00EA22E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</w:t>
            </w:r>
            <w:r w:rsidR="00EA22E6" w:rsidRPr="00EA22E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setsysparam fcm 1</w:t>
            </w:r>
            <w:r w:rsidR="00EA22E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" </w:t>
            </w:r>
          </w:p>
          <w:p w:rsidR="002101C8" w:rsidRDefault="007B0103" w:rsidP="002101C8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t>python</w:t>
            </w:r>
            <w:r w:rsidR="002101C8" w:rsidRPr="001A3957">
              <w:t xml:space="preserve"> commander2.py</w:t>
            </w:r>
            <w:r w:rsidR="002101C8">
              <w:t xml:space="preserve"> </w:t>
            </w:r>
            <w:r w:rsidR="002101C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-p ol -m gm -a "zone=1100 </w:t>
            </w:r>
            <w:r w:rsidR="003C569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reload config </w:t>
            </w:r>
            <w:r w:rsidR="003C5696" w:rsidRPr="002A43F9">
              <w:t>gateiplimit</w:t>
            </w:r>
            <w:r w:rsidR="003C569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</w:t>
            </w:r>
            <w:r w:rsidR="002101C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" </w:t>
            </w:r>
          </w:p>
          <w:p w:rsidR="00C83176" w:rsidRDefault="00283ADB" w:rsidP="00C83176">
            <w:pPr>
              <w:jc w:val="left"/>
            </w:pPr>
            <w:r>
              <w:t>6</w:t>
            </w:r>
            <w:r w:rsidR="00C83176">
              <w:t>.</w:t>
            </w:r>
            <w:r w:rsidR="00C83176">
              <w:rPr>
                <w:rFonts w:hint="eastAsia"/>
              </w:rPr>
              <w:t>开服</w:t>
            </w:r>
            <w:r w:rsidR="00C83176">
              <w:t>：</w:t>
            </w:r>
          </w:p>
          <w:p w:rsidR="00930D4F" w:rsidRDefault="00C83176" w:rsidP="00C83176">
            <w:pPr>
              <w:jc w:val="left"/>
            </w:pPr>
            <w:r>
              <w:t>更新 通行gt_iplimit_cfg.xml配置  执行  开启监控.bat 脚本</w:t>
            </w:r>
            <w:r w:rsidR="003D0EB8">
              <w:t>。</w:t>
            </w:r>
          </w:p>
          <w:p w:rsidR="00930D4F" w:rsidRDefault="00FE3DAB" w:rsidP="00930D4F">
            <w:pPr>
              <w:jc w:val="left"/>
            </w:pPr>
            <w:r w:rsidRPr="00FE3DAB">
              <w:t>cli.exe -p ol -m maintenance -a "mode=0 zone=1100 status=</w:t>
            </w:r>
            <w:r w:rsidR="002A76F4">
              <w:t>false</w:t>
            </w:r>
            <w:r w:rsidRPr="00FE3DAB">
              <w:t>"</w:t>
            </w:r>
          </w:p>
        </w:tc>
      </w:tr>
      <w:tr w:rsidR="00930D4F" w:rsidTr="00F976B5">
        <w:tc>
          <w:tcPr>
            <w:tcW w:w="8296" w:type="dxa"/>
            <w:gridSpan w:val="5"/>
          </w:tcPr>
          <w:p w:rsidR="00930D4F" w:rsidRDefault="00930D4F" w:rsidP="00A51051">
            <w:pPr>
              <w:jc w:val="center"/>
            </w:pPr>
            <w:r w:rsidRPr="00930D4F">
              <w:rPr>
                <w:rFonts w:hint="eastAsia"/>
                <w:b/>
                <w:bCs/>
                <w:sz w:val="32"/>
                <w:szCs w:val="36"/>
              </w:rPr>
              <w:lastRenderedPageBreak/>
              <w:t>配置</w:t>
            </w:r>
            <w:r>
              <w:rPr>
                <w:rFonts w:hint="eastAsia"/>
                <w:b/>
                <w:bCs/>
                <w:sz w:val="32"/>
                <w:szCs w:val="36"/>
              </w:rPr>
              <w:t>维护</w:t>
            </w:r>
            <w:r w:rsidRPr="00930D4F">
              <w:rPr>
                <w:rFonts w:hint="eastAsia"/>
                <w:b/>
                <w:bCs/>
                <w:sz w:val="32"/>
                <w:szCs w:val="36"/>
              </w:rPr>
              <w:t>内容</w:t>
            </w:r>
          </w:p>
        </w:tc>
      </w:tr>
      <w:tr w:rsidR="00930D4F" w:rsidTr="00F976B5">
        <w:tc>
          <w:tcPr>
            <w:tcW w:w="8296" w:type="dxa"/>
            <w:gridSpan w:val="5"/>
          </w:tcPr>
          <w:p w:rsidR="00930D4F" w:rsidRPr="000235FF" w:rsidRDefault="000235FF" w:rsidP="00930D4F">
            <w:pPr>
              <w:jc w:val="left"/>
            </w:pPr>
            <w:r w:rsidRPr="000235FF">
              <w:rPr>
                <w:rFonts w:hint="eastAsia"/>
              </w:rPr>
              <w:t>如果没有维护内容请填写“本次维护无配置维护内容”。</w:t>
            </w:r>
          </w:p>
          <w:p w:rsidR="001D63D1" w:rsidRDefault="00E65D0A" w:rsidP="00A417E6">
            <w:pPr>
              <w:jc w:val="left"/>
            </w:pPr>
            <w:r w:rsidRPr="000235FF">
              <w:rPr>
                <w:rFonts w:hint="eastAsia"/>
              </w:rPr>
              <w:t>本次维护无配置维护内容</w:t>
            </w:r>
          </w:p>
        </w:tc>
      </w:tr>
      <w:tr w:rsidR="00930D4F" w:rsidTr="00F976B5">
        <w:tc>
          <w:tcPr>
            <w:tcW w:w="8296" w:type="dxa"/>
            <w:gridSpan w:val="5"/>
          </w:tcPr>
          <w:p w:rsidR="00930D4F" w:rsidRDefault="00930D4F" w:rsidP="00A51051">
            <w:pPr>
              <w:jc w:val="center"/>
            </w:pPr>
            <w:r w:rsidRPr="00930D4F">
              <w:rPr>
                <w:rFonts w:hint="eastAsia"/>
                <w:b/>
                <w:bCs/>
                <w:sz w:val="32"/>
                <w:szCs w:val="36"/>
              </w:rPr>
              <w:t>数据库修改内容</w:t>
            </w:r>
          </w:p>
        </w:tc>
      </w:tr>
      <w:tr w:rsidR="00930D4F" w:rsidTr="00F976B5">
        <w:tc>
          <w:tcPr>
            <w:tcW w:w="8296" w:type="dxa"/>
            <w:gridSpan w:val="5"/>
          </w:tcPr>
          <w:p w:rsidR="00930D4F" w:rsidRDefault="00930D4F" w:rsidP="00930D4F">
            <w:pPr>
              <w:jc w:val="left"/>
            </w:pPr>
            <w:r>
              <w:rPr>
                <w:rFonts w:hint="eastAsia"/>
              </w:rPr>
              <w:t>如果没有维护内容请填写“本次维护无数据库</w:t>
            </w:r>
            <w:r w:rsidRPr="00930D4F">
              <w:rPr>
                <w:rFonts w:hint="eastAsia"/>
              </w:rPr>
              <w:t>维护</w:t>
            </w:r>
            <w:r>
              <w:rPr>
                <w:rFonts w:hint="eastAsia"/>
              </w:rPr>
              <w:t>内容”</w:t>
            </w:r>
          </w:p>
          <w:p w:rsidR="00930D4F" w:rsidRPr="00930D4F" w:rsidRDefault="003F3C76" w:rsidP="003F3C76">
            <w:pPr>
              <w:jc w:val="left"/>
            </w:pPr>
            <w:r w:rsidRPr="00930D4F">
              <w:t xml:space="preserve"> </w:t>
            </w:r>
            <w:r w:rsidR="00E71380">
              <w:t>数据库修改内容由数据部执行</w:t>
            </w:r>
          </w:p>
        </w:tc>
      </w:tr>
      <w:tr w:rsidR="00930D4F" w:rsidTr="00F976B5">
        <w:tc>
          <w:tcPr>
            <w:tcW w:w="8296" w:type="dxa"/>
            <w:gridSpan w:val="5"/>
          </w:tcPr>
          <w:p w:rsidR="00930D4F" w:rsidRDefault="00930D4F" w:rsidP="000810E0">
            <w:pPr>
              <w:jc w:val="center"/>
            </w:pPr>
            <w:r w:rsidRPr="000810E0">
              <w:rPr>
                <w:rFonts w:hint="eastAsia"/>
                <w:b/>
                <w:bCs/>
                <w:sz w:val="32"/>
                <w:szCs w:val="36"/>
              </w:rPr>
              <w:t>其它维护内容</w:t>
            </w:r>
          </w:p>
        </w:tc>
      </w:tr>
      <w:tr w:rsidR="00930D4F" w:rsidTr="00F976B5">
        <w:tc>
          <w:tcPr>
            <w:tcW w:w="8296" w:type="dxa"/>
            <w:gridSpan w:val="5"/>
          </w:tcPr>
          <w:p w:rsidR="000810E0" w:rsidRDefault="000810E0" w:rsidP="000810E0">
            <w:pPr>
              <w:jc w:val="left"/>
            </w:pPr>
            <w:r>
              <w:rPr>
                <w:rFonts w:hint="eastAsia"/>
              </w:rPr>
              <w:t>如果没有维护内容请填写“本次维护无其它</w:t>
            </w:r>
            <w:r w:rsidRPr="00930D4F">
              <w:rPr>
                <w:rFonts w:hint="eastAsia"/>
              </w:rPr>
              <w:t>维护</w:t>
            </w:r>
            <w:r>
              <w:rPr>
                <w:rFonts w:hint="eastAsia"/>
              </w:rPr>
              <w:t>内容”</w:t>
            </w:r>
          </w:p>
          <w:p w:rsidR="000810E0" w:rsidRPr="000810E0" w:rsidRDefault="00CE6805" w:rsidP="00930D4F">
            <w:pPr>
              <w:jc w:val="left"/>
            </w:pPr>
            <w:r>
              <w:rPr>
                <w:rFonts w:hint="eastAsia"/>
              </w:rPr>
              <w:t>本次维护无其它</w:t>
            </w:r>
            <w:r w:rsidRPr="00930D4F">
              <w:rPr>
                <w:rFonts w:hint="eastAsia"/>
              </w:rPr>
              <w:t>维护</w:t>
            </w:r>
            <w:r>
              <w:rPr>
                <w:rFonts w:hint="eastAsia"/>
              </w:rPr>
              <w:t>内容</w:t>
            </w:r>
          </w:p>
        </w:tc>
      </w:tr>
    </w:tbl>
    <w:p w:rsidR="005A1AC3" w:rsidRDefault="008869F1" w:rsidP="005A1AC3">
      <w:r>
        <w:rPr>
          <w:rFonts w:hint="eastAsia"/>
        </w:rPr>
        <w:t>说明：</w:t>
      </w:r>
    </w:p>
    <w:p w:rsidR="008869F1" w:rsidRDefault="008869F1" w:rsidP="0088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运维人员在维护前一工作日填写完成并交由项目组审核内容</w:t>
      </w:r>
    </w:p>
    <w:p w:rsidR="008869F1" w:rsidRPr="005A1AC3" w:rsidRDefault="008869F1" w:rsidP="0088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运维人员严格按照本说明进行维护操作</w:t>
      </w:r>
    </w:p>
    <w:sectPr w:rsidR="008869F1" w:rsidRPr="005A1AC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D4C" w:rsidRDefault="00053D4C" w:rsidP="005A1AC3">
      <w:r>
        <w:separator/>
      </w:r>
    </w:p>
  </w:endnote>
  <w:endnote w:type="continuationSeparator" w:id="0">
    <w:p w:rsidR="00053D4C" w:rsidRDefault="00053D4C" w:rsidP="005A1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D4C" w:rsidRDefault="00053D4C" w:rsidP="005A1AC3">
      <w:r>
        <w:separator/>
      </w:r>
    </w:p>
  </w:footnote>
  <w:footnote w:type="continuationSeparator" w:id="0">
    <w:p w:rsidR="00053D4C" w:rsidRDefault="00053D4C" w:rsidP="005A1A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AC3" w:rsidRDefault="005A1AC3">
    <w:pPr>
      <w:pStyle w:val="a3"/>
    </w:pPr>
    <w:r>
      <w:rPr>
        <w:rFonts w:hint="eastAsia"/>
      </w:rPr>
      <w:t>版本维护说明</w:t>
    </w:r>
    <w:r>
      <w:ptab w:relativeTo="margin" w:alignment="center" w:leader="none"/>
    </w:r>
    <w:r w:rsidR="00A70585">
      <w:rPr>
        <w:rFonts w:hint="eastAsia"/>
      </w:rPr>
      <w:t>杭州游卡网络技术有限公司</w:t>
    </w:r>
    <w:r>
      <w:ptab w:relativeTo="margin" w:alignment="right" w:leader="none"/>
    </w:r>
    <w:r>
      <w:rPr>
        <w:noProof/>
      </w:rPr>
      <w:drawing>
        <wp:inline distT="0" distB="0" distL="0" distR="0" wp14:anchorId="3540D82E" wp14:editId="133F535A">
          <wp:extent cx="1023032" cy="239192"/>
          <wp:effectExtent l="0" t="0" r="5715" b="889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413" cy="242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66CC1"/>
    <w:multiLevelType w:val="hybridMultilevel"/>
    <w:tmpl w:val="FBD6F040"/>
    <w:lvl w:ilvl="0" w:tplc="E6F6F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A5"/>
    <w:rsid w:val="00000E4C"/>
    <w:rsid w:val="00004671"/>
    <w:rsid w:val="00006363"/>
    <w:rsid w:val="000138F6"/>
    <w:rsid w:val="000235FF"/>
    <w:rsid w:val="00053D4C"/>
    <w:rsid w:val="0005410F"/>
    <w:rsid w:val="00064B03"/>
    <w:rsid w:val="00074495"/>
    <w:rsid w:val="00074551"/>
    <w:rsid w:val="000810A7"/>
    <w:rsid w:val="000810E0"/>
    <w:rsid w:val="00083168"/>
    <w:rsid w:val="00086983"/>
    <w:rsid w:val="0009739A"/>
    <w:rsid w:val="000A20F8"/>
    <w:rsid w:val="000A21E9"/>
    <w:rsid w:val="000B6BB8"/>
    <w:rsid w:val="000B6C59"/>
    <w:rsid w:val="000F2533"/>
    <w:rsid w:val="001006C6"/>
    <w:rsid w:val="00123637"/>
    <w:rsid w:val="00132843"/>
    <w:rsid w:val="0014245E"/>
    <w:rsid w:val="00143F26"/>
    <w:rsid w:val="001465B9"/>
    <w:rsid w:val="001615F4"/>
    <w:rsid w:val="00162081"/>
    <w:rsid w:val="001711B9"/>
    <w:rsid w:val="001751B1"/>
    <w:rsid w:val="00181882"/>
    <w:rsid w:val="001862D9"/>
    <w:rsid w:val="001909BA"/>
    <w:rsid w:val="001912EE"/>
    <w:rsid w:val="0019674D"/>
    <w:rsid w:val="0019741E"/>
    <w:rsid w:val="001A2F0A"/>
    <w:rsid w:val="001A3957"/>
    <w:rsid w:val="001B5945"/>
    <w:rsid w:val="001C59E0"/>
    <w:rsid w:val="001D21F4"/>
    <w:rsid w:val="001D63D1"/>
    <w:rsid w:val="001E3BBF"/>
    <w:rsid w:val="001F1C58"/>
    <w:rsid w:val="00205036"/>
    <w:rsid w:val="002101C8"/>
    <w:rsid w:val="00210B6D"/>
    <w:rsid w:val="002500A0"/>
    <w:rsid w:val="00265829"/>
    <w:rsid w:val="00271C7C"/>
    <w:rsid w:val="00276808"/>
    <w:rsid w:val="00277585"/>
    <w:rsid w:val="00283ADB"/>
    <w:rsid w:val="00287929"/>
    <w:rsid w:val="00291D1B"/>
    <w:rsid w:val="00293759"/>
    <w:rsid w:val="002A3D11"/>
    <w:rsid w:val="002A43F9"/>
    <w:rsid w:val="002A76F4"/>
    <w:rsid w:val="002B2550"/>
    <w:rsid w:val="002C3049"/>
    <w:rsid w:val="002D68D7"/>
    <w:rsid w:val="002D736B"/>
    <w:rsid w:val="002E073E"/>
    <w:rsid w:val="002F0EBA"/>
    <w:rsid w:val="002F1709"/>
    <w:rsid w:val="002F259B"/>
    <w:rsid w:val="0030371C"/>
    <w:rsid w:val="00307A58"/>
    <w:rsid w:val="00310ED5"/>
    <w:rsid w:val="00314077"/>
    <w:rsid w:val="00320B35"/>
    <w:rsid w:val="003231B6"/>
    <w:rsid w:val="003268E8"/>
    <w:rsid w:val="003419CC"/>
    <w:rsid w:val="00345E83"/>
    <w:rsid w:val="00354880"/>
    <w:rsid w:val="00367119"/>
    <w:rsid w:val="00382B08"/>
    <w:rsid w:val="00383B18"/>
    <w:rsid w:val="00386071"/>
    <w:rsid w:val="003925DE"/>
    <w:rsid w:val="003A3E15"/>
    <w:rsid w:val="003B459B"/>
    <w:rsid w:val="003C4E1C"/>
    <w:rsid w:val="003C5696"/>
    <w:rsid w:val="003C718A"/>
    <w:rsid w:val="003D0EB8"/>
    <w:rsid w:val="003E0D35"/>
    <w:rsid w:val="003E1775"/>
    <w:rsid w:val="003F3C76"/>
    <w:rsid w:val="003F6372"/>
    <w:rsid w:val="00403D72"/>
    <w:rsid w:val="00421640"/>
    <w:rsid w:val="00423CAD"/>
    <w:rsid w:val="00424CBE"/>
    <w:rsid w:val="0045252A"/>
    <w:rsid w:val="00454907"/>
    <w:rsid w:val="00462E52"/>
    <w:rsid w:val="00477561"/>
    <w:rsid w:val="00481255"/>
    <w:rsid w:val="00481BC2"/>
    <w:rsid w:val="004865AB"/>
    <w:rsid w:val="004962BE"/>
    <w:rsid w:val="004A0790"/>
    <w:rsid w:val="004B2C19"/>
    <w:rsid w:val="004B5261"/>
    <w:rsid w:val="004B6858"/>
    <w:rsid w:val="004C22D8"/>
    <w:rsid w:val="004C3206"/>
    <w:rsid w:val="004E2AFC"/>
    <w:rsid w:val="004E42D5"/>
    <w:rsid w:val="004E5E27"/>
    <w:rsid w:val="004E62B2"/>
    <w:rsid w:val="004F5C9E"/>
    <w:rsid w:val="004F7C7A"/>
    <w:rsid w:val="005025AA"/>
    <w:rsid w:val="00511217"/>
    <w:rsid w:val="00511D4C"/>
    <w:rsid w:val="00515D7E"/>
    <w:rsid w:val="00527FF4"/>
    <w:rsid w:val="00533187"/>
    <w:rsid w:val="005475B3"/>
    <w:rsid w:val="00553214"/>
    <w:rsid w:val="00554E99"/>
    <w:rsid w:val="00557F60"/>
    <w:rsid w:val="005628A6"/>
    <w:rsid w:val="005704AD"/>
    <w:rsid w:val="005868EF"/>
    <w:rsid w:val="005A1AC3"/>
    <w:rsid w:val="005A6E30"/>
    <w:rsid w:val="005A77D6"/>
    <w:rsid w:val="005B0308"/>
    <w:rsid w:val="005B577F"/>
    <w:rsid w:val="005B6F8F"/>
    <w:rsid w:val="005C114C"/>
    <w:rsid w:val="005C143F"/>
    <w:rsid w:val="005C4108"/>
    <w:rsid w:val="005C4381"/>
    <w:rsid w:val="005C4908"/>
    <w:rsid w:val="005C494B"/>
    <w:rsid w:val="005C5DED"/>
    <w:rsid w:val="005D0C7C"/>
    <w:rsid w:val="005D2D41"/>
    <w:rsid w:val="005D4539"/>
    <w:rsid w:val="005E1A5D"/>
    <w:rsid w:val="005E231E"/>
    <w:rsid w:val="005F257E"/>
    <w:rsid w:val="005F2697"/>
    <w:rsid w:val="005F612B"/>
    <w:rsid w:val="006000A3"/>
    <w:rsid w:val="00602F16"/>
    <w:rsid w:val="0060380F"/>
    <w:rsid w:val="00607A58"/>
    <w:rsid w:val="006132A5"/>
    <w:rsid w:val="00615E14"/>
    <w:rsid w:val="0062521F"/>
    <w:rsid w:val="00637EEB"/>
    <w:rsid w:val="00646684"/>
    <w:rsid w:val="00647654"/>
    <w:rsid w:val="00656584"/>
    <w:rsid w:val="006604BB"/>
    <w:rsid w:val="00661980"/>
    <w:rsid w:val="006663BB"/>
    <w:rsid w:val="00683B02"/>
    <w:rsid w:val="00697216"/>
    <w:rsid w:val="006A0C58"/>
    <w:rsid w:val="006A5A6C"/>
    <w:rsid w:val="006B0BFD"/>
    <w:rsid w:val="006B5F75"/>
    <w:rsid w:val="006B72E8"/>
    <w:rsid w:val="006C5F90"/>
    <w:rsid w:val="006D0B07"/>
    <w:rsid w:val="006D280C"/>
    <w:rsid w:val="006D3B1C"/>
    <w:rsid w:val="006D4F89"/>
    <w:rsid w:val="006D5880"/>
    <w:rsid w:val="006F0E7A"/>
    <w:rsid w:val="00707CA4"/>
    <w:rsid w:val="00725B2A"/>
    <w:rsid w:val="007314A4"/>
    <w:rsid w:val="0073578B"/>
    <w:rsid w:val="00745B46"/>
    <w:rsid w:val="00747536"/>
    <w:rsid w:val="0075205E"/>
    <w:rsid w:val="0075405F"/>
    <w:rsid w:val="00785985"/>
    <w:rsid w:val="007873D3"/>
    <w:rsid w:val="007963F8"/>
    <w:rsid w:val="007A02C2"/>
    <w:rsid w:val="007B0103"/>
    <w:rsid w:val="007B2348"/>
    <w:rsid w:val="007B2B59"/>
    <w:rsid w:val="007C11C2"/>
    <w:rsid w:val="007F0C60"/>
    <w:rsid w:val="007F4F1E"/>
    <w:rsid w:val="00801953"/>
    <w:rsid w:val="0082080D"/>
    <w:rsid w:val="0085153B"/>
    <w:rsid w:val="00862F1D"/>
    <w:rsid w:val="00867052"/>
    <w:rsid w:val="00872534"/>
    <w:rsid w:val="00873B05"/>
    <w:rsid w:val="00876517"/>
    <w:rsid w:val="00885172"/>
    <w:rsid w:val="008869F1"/>
    <w:rsid w:val="008939B3"/>
    <w:rsid w:val="00894CA3"/>
    <w:rsid w:val="00896750"/>
    <w:rsid w:val="00897239"/>
    <w:rsid w:val="008A194D"/>
    <w:rsid w:val="008B3BEF"/>
    <w:rsid w:val="008C1087"/>
    <w:rsid w:val="008C125E"/>
    <w:rsid w:val="008C16A7"/>
    <w:rsid w:val="008C7395"/>
    <w:rsid w:val="008D432E"/>
    <w:rsid w:val="008D4C06"/>
    <w:rsid w:val="008D64FA"/>
    <w:rsid w:val="008F0291"/>
    <w:rsid w:val="008F1706"/>
    <w:rsid w:val="008F23F4"/>
    <w:rsid w:val="00906D82"/>
    <w:rsid w:val="00910591"/>
    <w:rsid w:val="00911C6F"/>
    <w:rsid w:val="00921897"/>
    <w:rsid w:val="00921B2F"/>
    <w:rsid w:val="00927A6A"/>
    <w:rsid w:val="00930D4F"/>
    <w:rsid w:val="00933102"/>
    <w:rsid w:val="00937201"/>
    <w:rsid w:val="009443D3"/>
    <w:rsid w:val="0095074C"/>
    <w:rsid w:val="009677A7"/>
    <w:rsid w:val="009848C9"/>
    <w:rsid w:val="00985469"/>
    <w:rsid w:val="00985508"/>
    <w:rsid w:val="00986F5C"/>
    <w:rsid w:val="0098768A"/>
    <w:rsid w:val="00991A68"/>
    <w:rsid w:val="00991FA5"/>
    <w:rsid w:val="00993558"/>
    <w:rsid w:val="009966B0"/>
    <w:rsid w:val="00997E45"/>
    <w:rsid w:val="009A62AE"/>
    <w:rsid w:val="009B70B5"/>
    <w:rsid w:val="009C1C7A"/>
    <w:rsid w:val="009C4B34"/>
    <w:rsid w:val="009C743B"/>
    <w:rsid w:val="009D16F7"/>
    <w:rsid w:val="009D1E54"/>
    <w:rsid w:val="009D3554"/>
    <w:rsid w:val="009F34C8"/>
    <w:rsid w:val="009F3F01"/>
    <w:rsid w:val="009F4025"/>
    <w:rsid w:val="009F783F"/>
    <w:rsid w:val="00A01ACC"/>
    <w:rsid w:val="00A039F8"/>
    <w:rsid w:val="00A11B21"/>
    <w:rsid w:val="00A1786E"/>
    <w:rsid w:val="00A20AD4"/>
    <w:rsid w:val="00A33B0C"/>
    <w:rsid w:val="00A34944"/>
    <w:rsid w:val="00A417E6"/>
    <w:rsid w:val="00A4350E"/>
    <w:rsid w:val="00A45993"/>
    <w:rsid w:val="00A51051"/>
    <w:rsid w:val="00A67413"/>
    <w:rsid w:val="00A70585"/>
    <w:rsid w:val="00A7310F"/>
    <w:rsid w:val="00A80602"/>
    <w:rsid w:val="00A819AC"/>
    <w:rsid w:val="00A8681F"/>
    <w:rsid w:val="00A94066"/>
    <w:rsid w:val="00A971EC"/>
    <w:rsid w:val="00AA6DE7"/>
    <w:rsid w:val="00AB04D1"/>
    <w:rsid w:val="00AB0FBE"/>
    <w:rsid w:val="00AC1701"/>
    <w:rsid w:val="00AC332F"/>
    <w:rsid w:val="00AD5CAA"/>
    <w:rsid w:val="00AD5D60"/>
    <w:rsid w:val="00AE03CC"/>
    <w:rsid w:val="00AE6FD7"/>
    <w:rsid w:val="00AF3180"/>
    <w:rsid w:val="00AF7D6C"/>
    <w:rsid w:val="00B00499"/>
    <w:rsid w:val="00B0227D"/>
    <w:rsid w:val="00B06530"/>
    <w:rsid w:val="00B07966"/>
    <w:rsid w:val="00B16221"/>
    <w:rsid w:val="00B175B5"/>
    <w:rsid w:val="00B22CAB"/>
    <w:rsid w:val="00B24B09"/>
    <w:rsid w:val="00B53E72"/>
    <w:rsid w:val="00B54688"/>
    <w:rsid w:val="00B610D8"/>
    <w:rsid w:val="00B64919"/>
    <w:rsid w:val="00B70238"/>
    <w:rsid w:val="00B70933"/>
    <w:rsid w:val="00B7115B"/>
    <w:rsid w:val="00B71593"/>
    <w:rsid w:val="00B73B0D"/>
    <w:rsid w:val="00B73B23"/>
    <w:rsid w:val="00B74B3B"/>
    <w:rsid w:val="00B85521"/>
    <w:rsid w:val="00B9105B"/>
    <w:rsid w:val="00B92AC5"/>
    <w:rsid w:val="00B92D83"/>
    <w:rsid w:val="00BA1339"/>
    <w:rsid w:val="00BA5F8B"/>
    <w:rsid w:val="00BA7307"/>
    <w:rsid w:val="00BB39AE"/>
    <w:rsid w:val="00BB7191"/>
    <w:rsid w:val="00BC0F2B"/>
    <w:rsid w:val="00BC1CE9"/>
    <w:rsid w:val="00BD2D9E"/>
    <w:rsid w:val="00BD70F0"/>
    <w:rsid w:val="00BE19EB"/>
    <w:rsid w:val="00BE6A27"/>
    <w:rsid w:val="00BF54F0"/>
    <w:rsid w:val="00C0530B"/>
    <w:rsid w:val="00C10CBE"/>
    <w:rsid w:val="00C43E6C"/>
    <w:rsid w:val="00C47394"/>
    <w:rsid w:val="00C550A1"/>
    <w:rsid w:val="00C57013"/>
    <w:rsid w:val="00C62361"/>
    <w:rsid w:val="00C629EA"/>
    <w:rsid w:val="00C67BE5"/>
    <w:rsid w:val="00C70C53"/>
    <w:rsid w:val="00C72D72"/>
    <w:rsid w:val="00C73CD3"/>
    <w:rsid w:val="00C8252C"/>
    <w:rsid w:val="00C83176"/>
    <w:rsid w:val="00C94045"/>
    <w:rsid w:val="00CA0BC5"/>
    <w:rsid w:val="00CA23BE"/>
    <w:rsid w:val="00CA242E"/>
    <w:rsid w:val="00CB5926"/>
    <w:rsid w:val="00CE0812"/>
    <w:rsid w:val="00CE1508"/>
    <w:rsid w:val="00CE6805"/>
    <w:rsid w:val="00CF3EA8"/>
    <w:rsid w:val="00D0628F"/>
    <w:rsid w:val="00D10CD4"/>
    <w:rsid w:val="00D2119F"/>
    <w:rsid w:val="00D21B24"/>
    <w:rsid w:val="00D25355"/>
    <w:rsid w:val="00D3648C"/>
    <w:rsid w:val="00D434D4"/>
    <w:rsid w:val="00D50869"/>
    <w:rsid w:val="00D5093A"/>
    <w:rsid w:val="00D63C9F"/>
    <w:rsid w:val="00D70662"/>
    <w:rsid w:val="00D76E2C"/>
    <w:rsid w:val="00D81531"/>
    <w:rsid w:val="00D850D3"/>
    <w:rsid w:val="00D86620"/>
    <w:rsid w:val="00D873BB"/>
    <w:rsid w:val="00D87D1D"/>
    <w:rsid w:val="00D91307"/>
    <w:rsid w:val="00D91321"/>
    <w:rsid w:val="00D96EFD"/>
    <w:rsid w:val="00DA0F3C"/>
    <w:rsid w:val="00DB298A"/>
    <w:rsid w:val="00DB305F"/>
    <w:rsid w:val="00DC7ED9"/>
    <w:rsid w:val="00DE4B3C"/>
    <w:rsid w:val="00DF12F1"/>
    <w:rsid w:val="00DF28AE"/>
    <w:rsid w:val="00DF4330"/>
    <w:rsid w:val="00E04961"/>
    <w:rsid w:val="00E11EAC"/>
    <w:rsid w:val="00E162E8"/>
    <w:rsid w:val="00E211E1"/>
    <w:rsid w:val="00E34198"/>
    <w:rsid w:val="00E427A3"/>
    <w:rsid w:val="00E42C21"/>
    <w:rsid w:val="00E44F67"/>
    <w:rsid w:val="00E57FCF"/>
    <w:rsid w:val="00E60FB9"/>
    <w:rsid w:val="00E65D0A"/>
    <w:rsid w:val="00E71380"/>
    <w:rsid w:val="00E73372"/>
    <w:rsid w:val="00E80A34"/>
    <w:rsid w:val="00E854D2"/>
    <w:rsid w:val="00EA0E42"/>
    <w:rsid w:val="00EA22E6"/>
    <w:rsid w:val="00EA2AAA"/>
    <w:rsid w:val="00EB1FF3"/>
    <w:rsid w:val="00EC526D"/>
    <w:rsid w:val="00EE1F99"/>
    <w:rsid w:val="00EE3598"/>
    <w:rsid w:val="00EE5E4C"/>
    <w:rsid w:val="00EE7131"/>
    <w:rsid w:val="00EF42D1"/>
    <w:rsid w:val="00EF6FEB"/>
    <w:rsid w:val="00EF7EB2"/>
    <w:rsid w:val="00F015AB"/>
    <w:rsid w:val="00F04F26"/>
    <w:rsid w:val="00F077C0"/>
    <w:rsid w:val="00F07F8A"/>
    <w:rsid w:val="00F11F08"/>
    <w:rsid w:val="00F13ED4"/>
    <w:rsid w:val="00F20259"/>
    <w:rsid w:val="00F23CE2"/>
    <w:rsid w:val="00F60C15"/>
    <w:rsid w:val="00F660BD"/>
    <w:rsid w:val="00F873BB"/>
    <w:rsid w:val="00F9209B"/>
    <w:rsid w:val="00F976B5"/>
    <w:rsid w:val="00FA56E7"/>
    <w:rsid w:val="00FB2E5A"/>
    <w:rsid w:val="00FC2ECE"/>
    <w:rsid w:val="00FD0AB2"/>
    <w:rsid w:val="00FD2A44"/>
    <w:rsid w:val="00FD2A6E"/>
    <w:rsid w:val="00FD7C84"/>
    <w:rsid w:val="00FE12D1"/>
    <w:rsid w:val="00FE3DAB"/>
    <w:rsid w:val="00FE3E7A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900DCB-C903-4823-9D33-A7089301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1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A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A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1AC3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5A1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A1AC3"/>
    <w:rPr>
      <w:color w:val="808080"/>
    </w:rPr>
  </w:style>
  <w:style w:type="paragraph" w:styleId="a7">
    <w:name w:val="List Paragraph"/>
    <w:basedOn w:val="a"/>
    <w:uiPriority w:val="34"/>
    <w:qFormat/>
    <w:rsid w:val="008869F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132A5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FD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28.23.3/sgs/release/server/bins/sgsol_3.300_linux_release.tar.gz%20&#25289;&#21462;&#26368;&#26032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6381;&#21153;&#31471;&#21644;&#23458;&#25143;&#31471;&#26356;&#26032;&#24037;&#20855;\&#26381;&#21153;&#31471;&#24037;&#20855;\&#28216;&#21345;&#32593;&#32476;&#29983;&#20135;&#26381;&#21153;&#29256;&#26412;&#32500;&#25252;&#35828;&#26126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FA1001EDE34AA5B757B21E5AA1D6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E4F003-CC5A-41AF-9062-B01FFC28AEFC}"/>
      </w:docPartPr>
      <w:docPartBody>
        <w:p w:rsidR="00C65AE6" w:rsidRDefault="00E270B1">
          <w:pPr>
            <w:pStyle w:val="CCFA1001EDE34AA5B757B21E5AA1D69E"/>
          </w:pPr>
          <w:r w:rsidRPr="00FB5FCD">
            <w:rPr>
              <w:rStyle w:val="a3"/>
            </w:rPr>
            <w:t>选择一项。</w:t>
          </w:r>
        </w:p>
      </w:docPartBody>
    </w:docPart>
    <w:docPart>
      <w:docPartPr>
        <w:name w:val="BC53AFB51A4C4084B02EC9656E256D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7E3978-F4E9-49C9-9CAB-CA5F5667187B}"/>
      </w:docPartPr>
      <w:docPartBody>
        <w:p w:rsidR="00C65AE6" w:rsidRDefault="00E270B1">
          <w:pPr>
            <w:pStyle w:val="BC53AFB51A4C4084B02EC9656E256DAD"/>
          </w:pPr>
          <w:r w:rsidRPr="00FB5FCD">
            <w:rPr>
              <w:rStyle w:val="a3"/>
            </w:rPr>
            <w:t>选择一项。</w:t>
          </w:r>
        </w:p>
      </w:docPartBody>
    </w:docPart>
    <w:docPart>
      <w:docPartPr>
        <w:name w:val="8FE69A190852488FABF3D9F12A25A9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92DB59-C853-4C94-B5CC-452D6810E6C1}"/>
      </w:docPartPr>
      <w:docPartBody>
        <w:p w:rsidR="00C65AE6" w:rsidRDefault="00E270B1">
          <w:pPr>
            <w:pStyle w:val="8FE69A190852488FABF3D9F12A25A962"/>
          </w:pPr>
          <w:r w:rsidRPr="00FB5FCD">
            <w:rPr>
              <w:rStyle w:val="a3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B1"/>
    <w:rsid w:val="00027C7E"/>
    <w:rsid w:val="00034542"/>
    <w:rsid w:val="000748D9"/>
    <w:rsid w:val="0009634D"/>
    <w:rsid w:val="000C1556"/>
    <w:rsid w:val="000C49C1"/>
    <w:rsid w:val="000F0A3F"/>
    <w:rsid w:val="00111B2A"/>
    <w:rsid w:val="0012547F"/>
    <w:rsid w:val="001463CE"/>
    <w:rsid w:val="00156E0C"/>
    <w:rsid w:val="00181494"/>
    <w:rsid w:val="00247E3D"/>
    <w:rsid w:val="00253E31"/>
    <w:rsid w:val="00263634"/>
    <w:rsid w:val="00280A22"/>
    <w:rsid w:val="00286B2F"/>
    <w:rsid w:val="00324429"/>
    <w:rsid w:val="00365315"/>
    <w:rsid w:val="003E564C"/>
    <w:rsid w:val="0040119C"/>
    <w:rsid w:val="0041284A"/>
    <w:rsid w:val="0048516F"/>
    <w:rsid w:val="004A1DD7"/>
    <w:rsid w:val="004D6C9C"/>
    <w:rsid w:val="00512DED"/>
    <w:rsid w:val="0052264A"/>
    <w:rsid w:val="00531592"/>
    <w:rsid w:val="00595380"/>
    <w:rsid w:val="005B2C0E"/>
    <w:rsid w:val="006D2052"/>
    <w:rsid w:val="00717C33"/>
    <w:rsid w:val="0074081B"/>
    <w:rsid w:val="0075273F"/>
    <w:rsid w:val="007F4B23"/>
    <w:rsid w:val="00801A5D"/>
    <w:rsid w:val="00847E69"/>
    <w:rsid w:val="0091487B"/>
    <w:rsid w:val="009737AB"/>
    <w:rsid w:val="009F4401"/>
    <w:rsid w:val="00A50E4B"/>
    <w:rsid w:val="00AF74A6"/>
    <w:rsid w:val="00B03F4C"/>
    <w:rsid w:val="00B47D21"/>
    <w:rsid w:val="00B50CDD"/>
    <w:rsid w:val="00B53683"/>
    <w:rsid w:val="00B617B9"/>
    <w:rsid w:val="00B72502"/>
    <w:rsid w:val="00BD695B"/>
    <w:rsid w:val="00BE71AD"/>
    <w:rsid w:val="00C01756"/>
    <w:rsid w:val="00C05B0C"/>
    <w:rsid w:val="00C32825"/>
    <w:rsid w:val="00C65AE6"/>
    <w:rsid w:val="00CB0B36"/>
    <w:rsid w:val="00CC64BF"/>
    <w:rsid w:val="00CC7EDE"/>
    <w:rsid w:val="00CE04BD"/>
    <w:rsid w:val="00CE6906"/>
    <w:rsid w:val="00E23EDE"/>
    <w:rsid w:val="00E270B1"/>
    <w:rsid w:val="00F91D45"/>
    <w:rsid w:val="00FB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FA1001EDE34AA5B757B21E5AA1D69E">
    <w:name w:val="CCFA1001EDE34AA5B757B21E5AA1D69E"/>
    <w:pPr>
      <w:widowControl w:val="0"/>
      <w:jc w:val="both"/>
    </w:pPr>
  </w:style>
  <w:style w:type="paragraph" w:customStyle="1" w:styleId="BC53AFB51A4C4084B02EC9656E256DAD">
    <w:name w:val="BC53AFB51A4C4084B02EC9656E256DAD"/>
    <w:pPr>
      <w:widowControl w:val="0"/>
      <w:jc w:val="both"/>
    </w:pPr>
  </w:style>
  <w:style w:type="paragraph" w:customStyle="1" w:styleId="8FE69A190852488FABF3D9F12A25A962">
    <w:name w:val="8FE69A190852488FABF3D9F12A25A9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23645-8EE2-4CFF-90D8-603018F5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游卡网络生产服务版本维护说明.dotm</Template>
  <TotalTime>7611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邹江</dc:creator>
  <cp:keywords/>
  <dc:description/>
  <cp:lastModifiedBy>邹江</cp:lastModifiedBy>
  <cp:revision>336</cp:revision>
  <dcterms:created xsi:type="dcterms:W3CDTF">2021-07-28T06:20:00Z</dcterms:created>
  <dcterms:modified xsi:type="dcterms:W3CDTF">2024-10-14T09:33:00Z</dcterms:modified>
</cp:coreProperties>
</file>